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4C2B143" w:rsidR="00811C48" w:rsidRPr="001E7ABE" w:rsidRDefault="004B6AFE" w:rsidP="00197081">
            <w:pPr>
              <w:jc w:val="both"/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197081">
            <w:pPr>
              <w:jc w:val="both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AC910A4" w:rsidR="00321362" w:rsidRPr="00B67595" w:rsidRDefault="00387479" w:rsidP="00197081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COMP6115</w:t>
            </w:r>
          </w:p>
          <w:p w14:paraId="36656A16" w14:textId="3D2A1C9A" w:rsidR="00235C36" w:rsidRPr="00876A58" w:rsidRDefault="00387479" w:rsidP="00197081">
            <w:pPr>
              <w:pStyle w:val="Header"/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 w:rsidRPr="00387479"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197081">
            <w:pPr>
              <w:jc w:val="both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990C6D3" w:rsidR="00F80742" w:rsidRPr="00DF718C" w:rsidRDefault="00D30BA0" w:rsidP="00197081">
            <w:pPr>
              <w:ind w:right="480"/>
              <w:jc w:val="both"/>
              <w:rPr>
                <w:rFonts w:ascii="Tahoma" w:hAnsi="Tahoma" w:cs="Tahoma"/>
                <w:bCs/>
                <w:sz w:val="18"/>
              </w:rPr>
            </w:pPr>
            <w:r w:rsidRPr="00D30BA0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B1243B9" w:rsidR="000732DF" w:rsidRPr="0036420F" w:rsidRDefault="00B2627D" w:rsidP="0019708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B2627D">
              <w:rPr>
                <w:rFonts w:ascii="Arial" w:hAnsi="Arial" w:cs="Arial"/>
                <w:b/>
                <w:sz w:val="20"/>
              </w:rPr>
              <w:t>E212-COMP6115-CV02-00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F6A9F6" w:rsidR="00535DA7" w:rsidRPr="00D30BA0" w:rsidRDefault="00535DA7" w:rsidP="00197081">
            <w:pPr>
              <w:pStyle w:val="Header"/>
              <w:jc w:val="both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E7641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30BA0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043183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D30BA0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04318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97081">
            <w:pPr>
              <w:pStyle w:val="Header"/>
              <w:tabs>
                <w:tab w:val="clear" w:pos="4680"/>
                <w:tab w:val="left" w:pos="2129"/>
              </w:tabs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197081">
      <w:pPr>
        <w:jc w:val="both"/>
        <w:rPr>
          <w:lang w:val="id-ID"/>
        </w:rPr>
      </w:pPr>
      <w:r w:rsidRPr="00876A58">
        <w:rPr>
          <w:lang w:val="id-ID"/>
        </w:rPr>
        <w:tab/>
      </w:r>
    </w:p>
    <w:p w14:paraId="2F0F6E51" w14:textId="54D7C5BE" w:rsidR="00901E69" w:rsidRDefault="00901E69" w:rsidP="0019708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 w:rsidR="009C35CB">
        <w:t>mahasiswa</w:t>
      </w:r>
      <w:r>
        <w:rPr>
          <w:lang w:val="id-ID"/>
        </w:rPr>
        <w:t xml:space="preserve"> tidak diperkenankan untuk:</w:t>
      </w:r>
    </w:p>
    <w:p w14:paraId="7E07F01D" w14:textId="56A4F4B2" w:rsidR="00901E69" w:rsidRDefault="00901E69" w:rsidP="00197081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whole </w:t>
      </w:r>
      <w:r w:rsidR="009C35CB"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11938ECF" w14:textId="295D3185" w:rsidR="00901E69" w:rsidRDefault="00901E69" w:rsidP="0019708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 xml:space="preserve">sebagian atau seluruh proyek </w:t>
      </w:r>
      <w:r w:rsidR="009C35CB">
        <w:t>mahasiswa</w:t>
      </w:r>
      <w:r>
        <w:t xml:space="preserve"> lain</w:t>
      </w:r>
      <w:r>
        <w:rPr>
          <w:lang w:val="id-ID"/>
        </w:rPr>
        <w:t>,</w:t>
      </w:r>
    </w:p>
    <w:p w14:paraId="64DA61DB" w14:textId="1E3B39E4" w:rsidR="00901E69" w:rsidRDefault="00901E69" w:rsidP="00197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 xml:space="preserve">Seeing a part or the whole project from another </w:t>
      </w:r>
      <w:r w:rsidR="009C35CB">
        <w:rPr>
          <w:rStyle w:val="longtext"/>
          <w:i/>
          <w:sz w:val="18"/>
          <w:szCs w:val="18"/>
        </w:rPr>
        <w:t>students.</w:t>
      </w:r>
    </w:p>
    <w:p w14:paraId="28E8F36A" w14:textId="77777777" w:rsidR="00901E69" w:rsidRDefault="00901E69" w:rsidP="0019708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0BCEEFB8" w14:textId="77777777" w:rsidR="00901E69" w:rsidRDefault="00901E69" w:rsidP="0019708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1CCF20E4" w14:textId="77777777" w:rsidR="00901E69" w:rsidRDefault="00901E69" w:rsidP="0019708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512D8366" w14:textId="77777777" w:rsidR="00901E69" w:rsidRDefault="00901E69" w:rsidP="00197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A16BF36" w14:textId="77777777" w:rsidR="00901E69" w:rsidRDefault="00901E69" w:rsidP="0019708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35B26EAF" w14:textId="77777777" w:rsidR="00901E69" w:rsidRDefault="00901E69" w:rsidP="0019708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94CF0EA" w14:textId="77777777" w:rsidR="00901E69" w:rsidRDefault="00901E69" w:rsidP="0019708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7C30378" w14:textId="77777777" w:rsidR="00901E69" w:rsidRDefault="00901E69" w:rsidP="00197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F68F0DA" w14:textId="77777777" w:rsidR="00901E69" w:rsidRDefault="00901E69" w:rsidP="00197081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7ECC85F" w14:textId="77777777" w:rsidR="00901E69" w:rsidRDefault="00901E69" w:rsidP="00197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1CF8A94" w14:textId="77777777" w:rsidR="00901E69" w:rsidRDefault="00901E69" w:rsidP="00197081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2040DBC" w14:textId="77777777" w:rsidR="00901E69" w:rsidRDefault="00901E69" w:rsidP="00197081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08FA117" w14:textId="77777777" w:rsidR="00901E69" w:rsidRDefault="00901E69" w:rsidP="00197081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123C740" w14:textId="77777777" w:rsidR="00901E69" w:rsidRDefault="00901E69" w:rsidP="00197081">
      <w:pPr>
        <w:spacing w:line="360" w:lineRule="auto"/>
        <w:ind w:left="360" w:hanging="360"/>
        <w:jc w:val="both"/>
      </w:pPr>
    </w:p>
    <w:p w14:paraId="549F9833" w14:textId="77777777" w:rsidR="00901E69" w:rsidRDefault="00901E69" w:rsidP="0019708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099EADFB" w14:textId="77777777" w:rsidR="00901E69" w:rsidRDefault="00901E69" w:rsidP="00197081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27851FC5" w14:textId="77777777" w:rsidR="00901E69" w:rsidRDefault="00901E69" w:rsidP="00197081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9209B23" w14:textId="77777777" w:rsidR="00901E69" w:rsidRDefault="00901E69" w:rsidP="00197081">
      <w:pPr>
        <w:spacing w:after="200" w:line="276" w:lineRule="auto"/>
        <w:jc w:val="both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32EC6E00" w14:textId="77777777" w:rsidR="00901E69" w:rsidRDefault="00901E69" w:rsidP="0019708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3344B923" w14:textId="77777777" w:rsidR="00901E69" w:rsidRDefault="00901E69" w:rsidP="00197081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6E7F43F6" w14:textId="77777777" w:rsidR="00901E69" w:rsidRDefault="00901E69" w:rsidP="00197081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35F22D0" w14:textId="77777777" w:rsidR="00901E69" w:rsidRDefault="00901E69" w:rsidP="0019708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13C75584" w14:textId="77777777" w:rsidR="00901E69" w:rsidRDefault="00901E69" w:rsidP="0019708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01E69" w14:paraId="7E26A000" w14:textId="77777777" w:rsidTr="00901E6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85529" w14:textId="77777777" w:rsidR="00901E69" w:rsidRDefault="00901E69" w:rsidP="00197081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Tugas Mandiri</w:t>
            </w:r>
          </w:p>
          <w:p w14:paraId="6357E62D" w14:textId="77777777" w:rsidR="00901E69" w:rsidRDefault="00901E69" w:rsidP="00197081">
            <w:pPr>
              <w:jc w:val="both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2635D9" w14:textId="77777777" w:rsidR="00901E69" w:rsidRDefault="00901E69" w:rsidP="00197081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Proyek</w:t>
            </w:r>
          </w:p>
          <w:p w14:paraId="5AEC9614" w14:textId="77777777" w:rsidR="00901E69" w:rsidRDefault="00901E69" w:rsidP="00197081">
            <w:pPr>
              <w:jc w:val="both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66BB6" w14:textId="77777777" w:rsidR="00901E69" w:rsidRDefault="00901E69" w:rsidP="00197081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459EF4EA" w14:textId="77777777" w:rsidR="00901E69" w:rsidRDefault="00901E69" w:rsidP="00197081">
            <w:pPr>
              <w:jc w:val="both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901E69" w14:paraId="1D0F4E40" w14:textId="77777777" w:rsidTr="00901E69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52EE4" w14:textId="77777777" w:rsidR="00901E69" w:rsidRPr="00BB09A4" w:rsidRDefault="00901E69" w:rsidP="00197081">
            <w:pPr>
              <w:jc w:val="both"/>
              <w:rPr>
                <w:bCs/>
                <w:lang w:eastAsia="en-US"/>
              </w:rPr>
            </w:pPr>
            <w:r w:rsidRPr="00BB09A4"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A34A" w14:textId="77777777" w:rsidR="00901E69" w:rsidRPr="00BB09A4" w:rsidRDefault="00901E69" w:rsidP="00197081">
            <w:pPr>
              <w:jc w:val="both"/>
              <w:rPr>
                <w:bCs/>
                <w:lang w:eastAsia="en-US"/>
              </w:rPr>
            </w:pPr>
            <w:r w:rsidRPr="00BB09A4"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2C24" w14:textId="77777777" w:rsidR="00901E69" w:rsidRPr="00BB09A4" w:rsidRDefault="00901E69" w:rsidP="00197081">
            <w:pPr>
              <w:jc w:val="both"/>
              <w:rPr>
                <w:bCs/>
                <w:lang w:eastAsia="en-US"/>
              </w:rPr>
            </w:pPr>
            <w:r w:rsidRPr="00BB09A4">
              <w:rPr>
                <w:bCs/>
                <w:lang w:eastAsia="en-US"/>
              </w:rPr>
              <w:t>-</w:t>
            </w:r>
          </w:p>
        </w:tc>
      </w:tr>
    </w:tbl>
    <w:p w14:paraId="6F39B9AD" w14:textId="77777777" w:rsidR="00901E69" w:rsidRDefault="00901E69" w:rsidP="00197081">
      <w:pPr>
        <w:spacing w:after="200" w:line="276" w:lineRule="auto"/>
        <w:jc w:val="both"/>
        <w:rPr>
          <w:lang w:val="id-ID"/>
        </w:rPr>
      </w:pPr>
    </w:p>
    <w:p w14:paraId="1495062E" w14:textId="77777777" w:rsidR="00901E69" w:rsidRDefault="00901E69" w:rsidP="0019708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41ACE94" w14:textId="77777777" w:rsidR="00901E69" w:rsidRDefault="00901E69" w:rsidP="0019708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01E69" w14:paraId="507BB13F" w14:textId="77777777" w:rsidTr="00901E69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3E2A1" w14:textId="77777777" w:rsidR="00901E69" w:rsidRDefault="00901E69" w:rsidP="00197081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0FC9EC52" w14:textId="77777777" w:rsidR="00901E69" w:rsidRDefault="00901E69" w:rsidP="00197081">
            <w:pPr>
              <w:jc w:val="both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901E69" w14:paraId="0226E6BC" w14:textId="77777777" w:rsidTr="00F06125">
        <w:trPr>
          <w:trHeight w:val="147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6D52" w14:textId="517B4E4B" w:rsidR="00BB09A4" w:rsidRDefault="00BB09A4" w:rsidP="00197081">
            <w:pPr>
              <w:jc w:val="both"/>
            </w:pPr>
            <w:r>
              <w:t>Java 8</w:t>
            </w:r>
          </w:p>
          <w:p w14:paraId="39291CA0" w14:textId="77777777" w:rsidR="00BB09A4" w:rsidRDefault="00BB09A4" w:rsidP="00197081">
            <w:pPr>
              <w:jc w:val="both"/>
            </w:pPr>
            <w:r>
              <w:t>Eclipse 2020.6</w:t>
            </w:r>
          </w:p>
          <w:p w14:paraId="4FE1E6B4" w14:textId="77777777" w:rsidR="00BB09A4" w:rsidRDefault="00BB09A4" w:rsidP="00197081">
            <w:pPr>
              <w:jc w:val="both"/>
            </w:pPr>
            <w:r>
              <w:t xml:space="preserve">XAMPP 7.4.7 </w:t>
            </w:r>
          </w:p>
          <w:p w14:paraId="137B743C" w14:textId="616A8E4C" w:rsidR="00901E69" w:rsidRDefault="00BB09A4" w:rsidP="00197081">
            <w:pPr>
              <w:jc w:val="both"/>
              <w:rPr>
                <w:bCs/>
                <w:highlight w:val="yellow"/>
                <w:lang w:eastAsia="en-US"/>
              </w:rPr>
            </w:pPr>
            <w:r>
              <w:t>MySQL Java Connection Library 5.1.49</w:t>
            </w:r>
          </w:p>
        </w:tc>
      </w:tr>
    </w:tbl>
    <w:p w14:paraId="296E71F8" w14:textId="7C5425E1" w:rsidR="00901E69" w:rsidRDefault="00901E69" w:rsidP="00197081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E177F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mandiri,</w:t>
      </w:r>
      <w:r w:rsidR="000C219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DE177F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r w:rsidR="005770BD" w:rsidRPr="00DE177F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0D170F5D" w14:textId="45646303" w:rsidR="00901E69" w:rsidRDefault="00901E69" w:rsidP="0019708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</w:t>
      </w:r>
      <w:r w:rsidRPr="005770BD">
        <w:rPr>
          <w:rStyle w:val="longtext"/>
          <w:i/>
          <w:iCs/>
          <w:sz w:val="18"/>
          <w:szCs w:val="18"/>
        </w:rPr>
        <w:t>included in assignment</w:t>
      </w:r>
      <w:r w:rsidR="005770BD" w:rsidRPr="005770BD">
        <w:rPr>
          <w:rStyle w:val="longtext"/>
          <w:i/>
          <w:iCs/>
          <w:sz w:val="18"/>
          <w:szCs w:val="18"/>
        </w:rPr>
        <w:t xml:space="preserve"> and</w:t>
      </w:r>
      <w:r w:rsidRPr="005770BD">
        <w:rPr>
          <w:rStyle w:val="longtext"/>
          <w:i/>
          <w:iCs/>
          <w:sz w:val="18"/>
          <w:szCs w:val="18"/>
        </w:rPr>
        <w:t xml:space="preserve"> project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tbl>
      <w:tblPr>
        <w:tblStyle w:val="TableGrid"/>
        <w:tblW w:w="4770" w:type="dxa"/>
        <w:tblInd w:w="468" w:type="dxa"/>
        <w:tblLook w:val="04A0" w:firstRow="1" w:lastRow="0" w:firstColumn="1" w:lastColumn="0" w:noHBand="0" w:noVBand="1"/>
      </w:tblPr>
      <w:tblGrid>
        <w:gridCol w:w="4770"/>
      </w:tblGrid>
      <w:tr w:rsidR="00197081" w14:paraId="3B27920C" w14:textId="77777777" w:rsidTr="00197081">
        <w:trPr>
          <w:trHeight w:val="504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06B072" w14:textId="77777777" w:rsidR="00197081" w:rsidRDefault="00197081" w:rsidP="00197081">
            <w:pPr>
              <w:jc w:val="both"/>
              <w:rPr>
                <w:b/>
                <w:bCs/>
                <w:szCs w:val="18"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Proyek</w:t>
            </w:r>
          </w:p>
          <w:p w14:paraId="7EABCE51" w14:textId="77777777" w:rsidR="00197081" w:rsidRDefault="00197081" w:rsidP="00197081">
            <w:pPr>
              <w:jc w:val="both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</w:tr>
      <w:tr w:rsidR="00197081" w14:paraId="0D97E41F" w14:textId="77777777" w:rsidTr="00197081">
        <w:trPr>
          <w:trHeight w:val="620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4F53" w14:textId="7EE2BB7A" w:rsidR="00197081" w:rsidRDefault="00197081" w:rsidP="00197081">
            <w:pPr>
              <w:jc w:val="both"/>
              <w:rPr>
                <w:bCs/>
                <w:lang w:eastAsia="en-US"/>
              </w:rPr>
            </w:pPr>
            <w:r>
              <w:t>JAVA, CLASS, SQL</w:t>
            </w:r>
          </w:p>
        </w:tc>
      </w:tr>
    </w:tbl>
    <w:p w14:paraId="21CC4B78" w14:textId="5FE4DA9D" w:rsidR="005B66A9" w:rsidRDefault="005B66A9" w:rsidP="00197081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9A3939F" w14:textId="43632BC1" w:rsidR="005770BD" w:rsidRDefault="005770BD" w:rsidP="00197081">
      <w:pPr>
        <w:jc w:val="both"/>
        <w:rPr>
          <w:lang w:val="id-ID"/>
        </w:rPr>
      </w:pPr>
    </w:p>
    <w:p w14:paraId="4E9261A8" w14:textId="60B93C00" w:rsidR="005770BD" w:rsidRDefault="005770BD" w:rsidP="00197081">
      <w:pPr>
        <w:jc w:val="both"/>
        <w:rPr>
          <w:lang w:val="id-ID"/>
        </w:rPr>
      </w:pPr>
    </w:p>
    <w:p w14:paraId="3D3FC143" w14:textId="51E60B71" w:rsidR="005770BD" w:rsidRDefault="005770BD" w:rsidP="00197081">
      <w:pPr>
        <w:jc w:val="both"/>
        <w:rPr>
          <w:lang w:val="id-ID"/>
        </w:rPr>
      </w:pPr>
    </w:p>
    <w:p w14:paraId="0151E1AB" w14:textId="3D4B1B03" w:rsidR="005770BD" w:rsidRDefault="005770BD" w:rsidP="00197081">
      <w:pPr>
        <w:jc w:val="both"/>
        <w:rPr>
          <w:lang w:val="id-ID"/>
        </w:rPr>
      </w:pPr>
    </w:p>
    <w:p w14:paraId="05581D48" w14:textId="20681445" w:rsidR="005770BD" w:rsidRDefault="005770BD" w:rsidP="00197081">
      <w:pPr>
        <w:jc w:val="both"/>
        <w:rPr>
          <w:lang w:val="id-ID"/>
        </w:rPr>
      </w:pPr>
    </w:p>
    <w:p w14:paraId="53DE6EFC" w14:textId="1754A42C" w:rsidR="005770BD" w:rsidRDefault="005770BD" w:rsidP="00197081">
      <w:pPr>
        <w:jc w:val="both"/>
        <w:rPr>
          <w:lang w:val="id-ID"/>
        </w:rPr>
      </w:pPr>
    </w:p>
    <w:p w14:paraId="252AF1AB" w14:textId="7B86041C" w:rsidR="005770BD" w:rsidRDefault="005770BD" w:rsidP="00197081">
      <w:pPr>
        <w:jc w:val="both"/>
        <w:rPr>
          <w:lang w:val="id-ID"/>
        </w:rPr>
      </w:pPr>
    </w:p>
    <w:p w14:paraId="5F58A1F4" w14:textId="6649EA2D" w:rsidR="005770BD" w:rsidRDefault="005770BD" w:rsidP="00197081">
      <w:pPr>
        <w:jc w:val="both"/>
        <w:rPr>
          <w:lang w:val="id-ID"/>
        </w:rPr>
      </w:pPr>
    </w:p>
    <w:p w14:paraId="3CA9A6B3" w14:textId="536CFF83" w:rsidR="005770BD" w:rsidRDefault="005770BD" w:rsidP="00197081">
      <w:pPr>
        <w:jc w:val="both"/>
        <w:rPr>
          <w:lang w:val="id-ID"/>
        </w:rPr>
      </w:pPr>
    </w:p>
    <w:p w14:paraId="1793204E" w14:textId="024B1067" w:rsidR="005770BD" w:rsidRDefault="005770BD" w:rsidP="00197081">
      <w:pPr>
        <w:jc w:val="both"/>
        <w:rPr>
          <w:lang w:val="id-ID"/>
        </w:rPr>
      </w:pPr>
    </w:p>
    <w:p w14:paraId="14C0FE83" w14:textId="4AF098D2" w:rsidR="005770BD" w:rsidRDefault="005770BD" w:rsidP="00197081">
      <w:pPr>
        <w:jc w:val="both"/>
        <w:rPr>
          <w:lang w:val="id-ID"/>
        </w:rPr>
      </w:pPr>
    </w:p>
    <w:p w14:paraId="0B2387BC" w14:textId="6D1AE9CC" w:rsidR="005770BD" w:rsidRDefault="005770BD" w:rsidP="00197081">
      <w:pPr>
        <w:jc w:val="both"/>
        <w:rPr>
          <w:lang w:val="id-ID"/>
        </w:rPr>
      </w:pPr>
    </w:p>
    <w:p w14:paraId="3C882149" w14:textId="4D71AFD5" w:rsidR="005770BD" w:rsidRDefault="005770BD" w:rsidP="00197081">
      <w:pPr>
        <w:jc w:val="both"/>
        <w:rPr>
          <w:lang w:val="id-ID"/>
        </w:rPr>
      </w:pPr>
    </w:p>
    <w:p w14:paraId="1D734EB4" w14:textId="6B9F1E70" w:rsidR="005770BD" w:rsidRDefault="005770BD" w:rsidP="00197081">
      <w:pPr>
        <w:jc w:val="both"/>
        <w:rPr>
          <w:lang w:val="id-ID"/>
        </w:rPr>
      </w:pPr>
    </w:p>
    <w:p w14:paraId="525FA0BA" w14:textId="39A5EB18" w:rsidR="005770BD" w:rsidRDefault="005770BD" w:rsidP="00197081">
      <w:pPr>
        <w:jc w:val="both"/>
        <w:rPr>
          <w:lang w:val="id-ID"/>
        </w:rPr>
      </w:pPr>
    </w:p>
    <w:p w14:paraId="2D38C44C" w14:textId="75CF6382" w:rsidR="005770BD" w:rsidRDefault="005770BD" w:rsidP="00197081">
      <w:pPr>
        <w:jc w:val="both"/>
        <w:rPr>
          <w:lang w:val="id-ID"/>
        </w:rPr>
      </w:pPr>
    </w:p>
    <w:p w14:paraId="30297281" w14:textId="411A9781" w:rsidR="005770BD" w:rsidRDefault="005770BD" w:rsidP="00197081">
      <w:pPr>
        <w:jc w:val="both"/>
        <w:rPr>
          <w:lang w:val="id-ID"/>
        </w:rPr>
      </w:pPr>
    </w:p>
    <w:p w14:paraId="5189DB4B" w14:textId="77777777" w:rsidR="005770BD" w:rsidRPr="005770BD" w:rsidRDefault="005770BD" w:rsidP="00197081">
      <w:pPr>
        <w:jc w:val="both"/>
        <w:rPr>
          <w:lang w:val="id-ID"/>
        </w:rPr>
      </w:pPr>
    </w:p>
    <w:p w14:paraId="7F336795" w14:textId="77777777" w:rsidR="005D16C2" w:rsidRPr="00547A51" w:rsidRDefault="005D16C2" w:rsidP="00A92E9C">
      <w:pPr>
        <w:spacing w:line="360" w:lineRule="auto"/>
        <w:jc w:val="center"/>
        <w:rPr>
          <w:b/>
          <w:bCs/>
          <w:sz w:val="32"/>
          <w:szCs w:val="32"/>
        </w:rPr>
      </w:pPr>
      <w:r w:rsidRPr="00547A51">
        <w:rPr>
          <w:b/>
          <w:bCs/>
          <w:sz w:val="32"/>
          <w:szCs w:val="32"/>
        </w:rPr>
        <w:lastRenderedPageBreak/>
        <w:t>Coffee Vibes</w:t>
      </w:r>
    </w:p>
    <w:p w14:paraId="7219C972" w14:textId="77777777" w:rsidR="005D16C2" w:rsidRPr="00547A51" w:rsidRDefault="005D16C2" w:rsidP="00197081">
      <w:pPr>
        <w:spacing w:line="360" w:lineRule="auto"/>
        <w:jc w:val="both"/>
      </w:pPr>
      <w:r w:rsidRPr="00547A51">
        <w:tab/>
        <w:t>Coffee Vibes is a local cafe located near Bina Nusantara. Coffee Vibe’s owner, Cha, asked you as a professional System Analyst, to help him develop a system to manage their business activity. Next is the business flow to be covered by the system.</w:t>
      </w:r>
    </w:p>
    <w:p w14:paraId="6252003D" w14:textId="77777777" w:rsidR="005D16C2" w:rsidRPr="00547A51" w:rsidRDefault="005D16C2" w:rsidP="0019708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7A51">
        <w:rPr>
          <w:rFonts w:ascii="Times New Roman" w:hAnsi="Times New Roman" w:cs="Times New Roman"/>
          <w:b/>
          <w:bCs/>
          <w:sz w:val="28"/>
          <w:szCs w:val="28"/>
        </w:rPr>
        <w:t>Barista</w:t>
      </w:r>
    </w:p>
    <w:p w14:paraId="7EE01EAA" w14:textId="77777777" w:rsidR="005D16C2" w:rsidRPr="00547A51" w:rsidRDefault="005D16C2" w:rsidP="00197081">
      <w:pPr>
        <w:pStyle w:val="ListParagraph"/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47A51">
        <w:rPr>
          <w:rFonts w:ascii="Times New Roman" w:hAnsi="Times New Roman" w:cs="Times New Roman"/>
          <w:sz w:val="24"/>
          <w:szCs w:val="24"/>
        </w:rPr>
        <w:t xml:space="preserve">In Coffee Vibes, </w:t>
      </w:r>
      <w:r w:rsidRPr="00547A51">
        <w:rPr>
          <w:rFonts w:ascii="Times New Roman" w:hAnsi="Times New Roman" w:cs="Times New Roman"/>
          <w:b/>
          <w:bCs/>
          <w:sz w:val="24"/>
          <w:szCs w:val="24"/>
        </w:rPr>
        <w:t>every transaction</w:t>
      </w:r>
      <w:r w:rsidRPr="00547A51">
        <w:rPr>
          <w:rFonts w:ascii="Times New Roman" w:hAnsi="Times New Roman" w:cs="Times New Roman"/>
          <w:sz w:val="24"/>
          <w:szCs w:val="24"/>
        </w:rPr>
        <w:t xml:space="preserve"> will be recorded after the barista </w:t>
      </w:r>
      <w:r w:rsidRPr="00547A51">
        <w:rPr>
          <w:rFonts w:ascii="Times New Roman" w:hAnsi="Times New Roman" w:cs="Times New Roman"/>
          <w:b/>
          <w:bCs/>
          <w:sz w:val="24"/>
          <w:szCs w:val="24"/>
        </w:rPr>
        <w:t>checked out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547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547A51">
        <w:rPr>
          <w:rFonts w:ascii="Times New Roman" w:hAnsi="Times New Roman" w:cs="Times New Roman"/>
          <w:sz w:val="24"/>
          <w:szCs w:val="24"/>
        </w:rPr>
        <w:t xml:space="preserve"> in the cafe’s database. Before checking out, all the products must be stored in a </w:t>
      </w:r>
      <w:r w:rsidRPr="00850A57">
        <w:rPr>
          <w:rFonts w:ascii="Times New Roman" w:hAnsi="Times New Roman" w:cs="Times New Roman"/>
          <w:b/>
          <w:bCs/>
          <w:sz w:val="24"/>
          <w:szCs w:val="24"/>
        </w:rPr>
        <w:t>temporary object called cart</w:t>
      </w:r>
      <w:r w:rsidRPr="00547A51">
        <w:rPr>
          <w:rFonts w:ascii="Times New Roman" w:hAnsi="Times New Roman" w:cs="Times New Roman"/>
          <w:sz w:val="24"/>
          <w:szCs w:val="24"/>
        </w:rPr>
        <w:t xml:space="preserve">. Barista is the only employee </w:t>
      </w:r>
      <w:r>
        <w:rPr>
          <w:rFonts w:ascii="Times New Roman" w:hAnsi="Times New Roman" w:cs="Times New Roman"/>
          <w:sz w:val="24"/>
          <w:szCs w:val="24"/>
        </w:rPr>
        <w:t>who</w:t>
      </w:r>
      <w:r w:rsidRPr="00547A51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547A51">
        <w:rPr>
          <w:rFonts w:ascii="Times New Roman" w:hAnsi="Times New Roman" w:cs="Times New Roman"/>
          <w:sz w:val="24"/>
          <w:szCs w:val="24"/>
        </w:rPr>
        <w:t xml:space="preserve"> </w:t>
      </w:r>
      <w:r w:rsidRPr="00547A51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view, and remove </w:t>
      </w:r>
      <w:r w:rsidRPr="00547A51">
        <w:rPr>
          <w:rFonts w:ascii="Times New Roman" w:hAnsi="Times New Roman" w:cs="Times New Roman"/>
          <w:b/>
          <w:bCs/>
          <w:sz w:val="24"/>
          <w:szCs w:val="24"/>
        </w:rPr>
        <w:t xml:space="preserve">products </w:t>
      </w:r>
      <w:r>
        <w:rPr>
          <w:rFonts w:ascii="Times New Roman" w:hAnsi="Times New Roman" w:cs="Times New Roman"/>
          <w:b/>
          <w:bCs/>
          <w:sz w:val="24"/>
          <w:szCs w:val="24"/>
        </w:rPr>
        <w:t>from the</w:t>
      </w:r>
      <w:r w:rsidRPr="00547A51">
        <w:rPr>
          <w:rFonts w:ascii="Times New Roman" w:hAnsi="Times New Roman" w:cs="Times New Roman"/>
          <w:b/>
          <w:bCs/>
          <w:sz w:val="24"/>
          <w:szCs w:val="24"/>
        </w:rPr>
        <w:t xml:space="preserve"> cart</w:t>
      </w:r>
      <w:r w:rsidRPr="00547A51">
        <w:rPr>
          <w:rFonts w:ascii="Times New Roman" w:hAnsi="Times New Roman" w:cs="Times New Roman"/>
          <w:sz w:val="24"/>
          <w:szCs w:val="24"/>
        </w:rPr>
        <w:t xml:space="preserve">. The cart may </w:t>
      </w:r>
      <w:r w:rsidRPr="005600A4">
        <w:rPr>
          <w:rFonts w:ascii="Times New Roman" w:hAnsi="Times New Roman" w:cs="Times New Roman"/>
          <w:b/>
          <w:bCs/>
          <w:sz w:val="24"/>
          <w:szCs w:val="24"/>
        </w:rPr>
        <w:t>not contain</w:t>
      </w:r>
      <w:r w:rsidRPr="00547A51">
        <w:rPr>
          <w:rFonts w:ascii="Times New Roman" w:hAnsi="Times New Roman" w:cs="Times New Roman"/>
          <w:sz w:val="24"/>
          <w:szCs w:val="24"/>
        </w:rPr>
        <w:t xml:space="preserve"> duplicate products, if the barista add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7A51">
        <w:rPr>
          <w:rFonts w:ascii="Times New Roman" w:hAnsi="Times New Roman" w:cs="Times New Roman"/>
          <w:sz w:val="24"/>
          <w:szCs w:val="24"/>
        </w:rPr>
        <w:t xml:space="preserve"> an already </w:t>
      </w:r>
      <w:r w:rsidRPr="005600A4">
        <w:rPr>
          <w:rFonts w:ascii="Times New Roman" w:hAnsi="Times New Roman" w:cs="Times New Roman"/>
          <w:b/>
          <w:bCs/>
          <w:sz w:val="24"/>
          <w:szCs w:val="24"/>
        </w:rPr>
        <w:t>existing product</w:t>
      </w:r>
      <w:r w:rsidRPr="00547A51">
        <w:rPr>
          <w:rFonts w:ascii="Times New Roman" w:hAnsi="Times New Roman" w:cs="Times New Roman"/>
          <w:sz w:val="24"/>
          <w:szCs w:val="24"/>
        </w:rPr>
        <w:t xml:space="preserve"> in the cart,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0A4">
        <w:rPr>
          <w:rFonts w:ascii="Times New Roman" w:hAnsi="Times New Roman" w:cs="Times New Roman"/>
          <w:b/>
          <w:bCs/>
          <w:sz w:val="24"/>
          <w:szCs w:val="24"/>
        </w:rPr>
        <w:t>product quantity</w:t>
      </w:r>
      <w:r w:rsidRPr="00547A51">
        <w:rPr>
          <w:rFonts w:ascii="Times New Roman" w:hAnsi="Times New Roman" w:cs="Times New Roman"/>
          <w:sz w:val="24"/>
          <w:szCs w:val="24"/>
        </w:rPr>
        <w:t xml:space="preserve"> </w:t>
      </w:r>
      <w:r w:rsidRPr="005600A4">
        <w:rPr>
          <w:rFonts w:ascii="Times New Roman" w:hAnsi="Times New Roman" w:cs="Times New Roman"/>
          <w:b/>
          <w:bCs/>
          <w:sz w:val="24"/>
          <w:szCs w:val="24"/>
        </w:rPr>
        <w:t>in the cart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A51">
        <w:rPr>
          <w:rFonts w:ascii="Times New Roman" w:hAnsi="Times New Roman" w:cs="Times New Roman"/>
          <w:sz w:val="24"/>
          <w:szCs w:val="24"/>
        </w:rPr>
        <w:t>will be updated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A51">
        <w:rPr>
          <w:rFonts w:ascii="Times New Roman" w:hAnsi="Times New Roman" w:cs="Times New Roman"/>
          <w:sz w:val="24"/>
          <w:szCs w:val="24"/>
        </w:rPr>
        <w:t>instead of creating a new product in the cart.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55F48" w14:textId="77777777" w:rsidR="005D16C2" w:rsidRPr="00547A51" w:rsidRDefault="005D16C2" w:rsidP="00197081">
      <w:pPr>
        <w:pStyle w:val="ListParagraph"/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47A51">
        <w:rPr>
          <w:rFonts w:ascii="Times New Roman" w:hAnsi="Times New Roman" w:cs="Times New Roman"/>
          <w:sz w:val="24"/>
          <w:szCs w:val="24"/>
        </w:rPr>
        <w:t xml:space="preserve">When checking out, </w:t>
      </w:r>
      <w:r w:rsidRPr="001A559A">
        <w:rPr>
          <w:rFonts w:ascii="Times New Roman" w:hAnsi="Times New Roman" w:cs="Times New Roman"/>
          <w:b/>
          <w:bCs/>
          <w:sz w:val="24"/>
          <w:szCs w:val="24"/>
        </w:rPr>
        <w:t>display the total price</w:t>
      </w:r>
      <w:r w:rsidRPr="00547A51">
        <w:rPr>
          <w:rFonts w:ascii="Times New Roman" w:hAnsi="Times New Roman" w:cs="Times New Roman"/>
          <w:sz w:val="24"/>
          <w:szCs w:val="24"/>
        </w:rPr>
        <w:t xml:space="preserve"> from the cart’s products. Barista can also apply a discount voucher and </w:t>
      </w:r>
      <w:r w:rsidRPr="001A559A">
        <w:rPr>
          <w:rFonts w:ascii="Times New Roman" w:hAnsi="Times New Roman" w:cs="Times New Roman"/>
          <w:b/>
          <w:bCs/>
          <w:sz w:val="24"/>
          <w:szCs w:val="24"/>
        </w:rPr>
        <w:t>vouchers can only be used once</w:t>
      </w:r>
      <w:r w:rsidRPr="00547A51">
        <w:rPr>
          <w:rFonts w:ascii="Times New Roman" w:hAnsi="Times New Roman" w:cs="Times New Roman"/>
          <w:sz w:val="24"/>
          <w:szCs w:val="24"/>
        </w:rPr>
        <w:t xml:space="preserve">. If the voucher is used, then </w:t>
      </w:r>
      <w:r w:rsidRPr="003C7C1B">
        <w:rPr>
          <w:rFonts w:ascii="Times New Roman" w:hAnsi="Times New Roman" w:cs="Times New Roman"/>
          <w:b/>
          <w:bCs/>
          <w:sz w:val="24"/>
          <w:szCs w:val="24"/>
        </w:rPr>
        <w:t>update the new total price</w:t>
      </w:r>
      <w:r w:rsidRPr="00547A51">
        <w:rPr>
          <w:rFonts w:ascii="Times New Roman" w:hAnsi="Times New Roman" w:cs="Times New Roman"/>
          <w:sz w:val="24"/>
          <w:szCs w:val="24"/>
        </w:rPr>
        <w:t xml:space="preserve"> according to the applied discount. After checking out, a new transaction object is created and </w:t>
      </w:r>
      <w:r w:rsidRPr="003C7C1B">
        <w:rPr>
          <w:rFonts w:ascii="Times New Roman" w:hAnsi="Times New Roman" w:cs="Times New Roman"/>
          <w:b/>
          <w:bCs/>
          <w:sz w:val="24"/>
          <w:szCs w:val="24"/>
        </w:rPr>
        <w:t>will be recorded</w:t>
      </w:r>
      <w:r w:rsidRPr="00547A51">
        <w:rPr>
          <w:rFonts w:ascii="Times New Roman" w:hAnsi="Times New Roman" w:cs="Times New Roman"/>
          <w:sz w:val="24"/>
          <w:szCs w:val="24"/>
        </w:rPr>
        <w:t xml:space="preserve"> in the database. Then </w:t>
      </w:r>
      <w:r w:rsidRPr="003C7C1B">
        <w:rPr>
          <w:rFonts w:ascii="Times New Roman" w:hAnsi="Times New Roman" w:cs="Times New Roman"/>
          <w:b/>
          <w:bCs/>
          <w:sz w:val="24"/>
          <w:szCs w:val="24"/>
        </w:rPr>
        <w:t>decrease the product’s stock</w:t>
      </w:r>
      <w:r w:rsidRPr="00547A51">
        <w:rPr>
          <w:rFonts w:ascii="Times New Roman" w:hAnsi="Times New Roman" w:cs="Times New Roman"/>
          <w:sz w:val="24"/>
          <w:szCs w:val="24"/>
        </w:rPr>
        <w:t xml:space="preserve"> in the database according to the purchased item. Do not forget to </w:t>
      </w:r>
      <w:r w:rsidRPr="003C7C1B">
        <w:rPr>
          <w:rFonts w:ascii="Times New Roman" w:hAnsi="Times New Roman" w:cs="Times New Roman"/>
          <w:b/>
          <w:bCs/>
          <w:sz w:val="24"/>
          <w:szCs w:val="24"/>
        </w:rPr>
        <w:t>update voucher status</w:t>
      </w:r>
      <w:r w:rsidRPr="00547A51">
        <w:rPr>
          <w:rFonts w:ascii="Times New Roman" w:hAnsi="Times New Roman" w:cs="Times New Roman"/>
          <w:sz w:val="24"/>
          <w:szCs w:val="24"/>
        </w:rPr>
        <w:t xml:space="preserve"> if used.</w:t>
      </w:r>
    </w:p>
    <w:p w14:paraId="46FB89D3" w14:textId="77777777" w:rsidR="005D16C2" w:rsidRPr="001A559A" w:rsidRDefault="005D16C2" w:rsidP="0019708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559A">
        <w:rPr>
          <w:rFonts w:ascii="Times New Roman" w:hAnsi="Times New Roman" w:cs="Times New Roman"/>
          <w:b/>
          <w:bCs/>
          <w:sz w:val="28"/>
          <w:szCs w:val="28"/>
        </w:rPr>
        <w:t>Product Admin</w:t>
      </w:r>
    </w:p>
    <w:p w14:paraId="3AE32D3C" w14:textId="77777777" w:rsidR="005D16C2" w:rsidRPr="00547A51" w:rsidRDefault="005D16C2" w:rsidP="0019708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7A51">
        <w:rPr>
          <w:rFonts w:ascii="Times New Roman" w:hAnsi="Times New Roman" w:cs="Times New Roman"/>
          <w:sz w:val="24"/>
          <w:szCs w:val="24"/>
        </w:rPr>
        <w:t xml:space="preserve">Product Admin can do two types of things. First Product Admin can </w:t>
      </w:r>
      <w:r w:rsidRPr="001A559A">
        <w:rPr>
          <w:rFonts w:ascii="Times New Roman" w:hAnsi="Times New Roman" w:cs="Times New Roman"/>
          <w:b/>
          <w:bCs/>
          <w:sz w:val="24"/>
          <w:szCs w:val="24"/>
        </w:rPr>
        <w:t>insert, view, update, and delete products from database</w:t>
      </w:r>
      <w:r w:rsidRPr="00547A51">
        <w:rPr>
          <w:rFonts w:ascii="Times New Roman" w:hAnsi="Times New Roman" w:cs="Times New Roman"/>
          <w:sz w:val="24"/>
          <w:szCs w:val="24"/>
        </w:rPr>
        <w:t>. Other than that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7A51">
        <w:rPr>
          <w:rFonts w:ascii="Times New Roman" w:hAnsi="Times New Roman" w:cs="Times New Roman"/>
          <w:sz w:val="24"/>
          <w:szCs w:val="24"/>
        </w:rPr>
        <w:t xml:space="preserve"> Product Admin can also </w:t>
      </w:r>
      <w:r w:rsidRPr="001A559A">
        <w:rPr>
          <w:rFonts w:ascii="Times New Roman" w:hAnsi="Times New Roman" w:cs="Times New Roman"/>
          <w:b/>
          <w:bCs/>
          <w:sz w:val="24"/>
          <w:szCs w:val="24"/>
        </w:rPr>
        <w:t>generate, view, and delete voucher from database</w:t>
      </w:r>
      <w:r w:rsidRPr="00547A5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9473" w:type="dxa"/>
        <w:tblInd w:w="445" w:type="dxa"/>
        <w:tblLook w:val="04A0" w:firstRow="1" w:lastRow="0" w:firstColumn="1" w:lastColumn="0" w:noHBand="0" w:noVBand="1"/>
      </w:tblPr>
      <w:tblGrid>
        <w:gridCol w:w="4508"/>
        <w:gridCol w:w="4965"/>
      </w:tblGrid>
      <w:tr w:rsidR="005D16C2" w:rsidRPr="00547A51" w14:paraId="4200A57E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3F81888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Product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FD1E30F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Validation</w:t>
            </w:r>
          </w:p>
        </w:tc>
      </w:tr>
      <w:tr w:rsidR="005D16C2" w:rsidRPr="00547A51" w14:paraId="472FD809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B3F5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Product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8809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1B44866E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unique</w:t>
            </w:r>
          </w:p>
          <w:p w14:paraId="2EE5F68A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 xml:space="preserve">Cannot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</w:tr>
      <w:tr w:rsidR="005D16C2" w:rsidRPr="00547A51" w14:paraId="788FFBBF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FAB30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Product Name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02B6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  <w:tr w:rsidR="005D16C2" w:rsidRPr="00547A51" w14:paraId="03A710B5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C35A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Product Description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81C00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  <w:tr w:rsidR="005D16C2" w:rsidRPr="00547A51" w14:paraId="7854267A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8A807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Product Price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D7D5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276EBE34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  <w:p w14:paraId="5E8390BA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 xml:space="preserve">Cannot be less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5D16C2" w:rsidRPr="00547A51" w14:paraId="4A05CF51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520A3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Product Stock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F30C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0465C112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  <w:p w14:paraId="4EAC7B5F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less than zero</w:t>
            </w:r>
          </w:p>
        </w:tc>
      </w:tr>
      <w:tr w:rsidR="005D16C2" w:rsidRPr="00547A51" w14:paraId="1B418741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1CAF600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lastRenderedPageBreak/>
              <w:t>Voucher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24C1153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Validation</w:t>
            </w:r>
          </w:p>
        </w:tc>
      </w:tr>
      <w:tr w:rsidR="005D16C2" w:rsidRPr="00547A51" w14:paraId="5C8EA322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9AE3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Voucher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BAE0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null</w:t>
            </w:r>
          </w:p>
          <w:p w14:paraId="08E5F700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exists</w:t>
            </w:r>
          </w:p>
          <w:p w14:paraId="79416362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updated</w:t>
            </w:r>
          </w:p>
        </w:tc>
      </w:tr>
      <w:tr w:rsidR="005D16C2" w:rsidRPr="00547A51" w14:paraId="2F9E8A0A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24FE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Voucher Discount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915B7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7602E777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  <w:p w14:paraId="6876C633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between 1 and 100</w:t>
            </w:r>
          </w:p>
        </w:tc>
      </w:tr>
      <w:tr w:rsidR="005D16C2" w:rsidRPr="00547A51" w14:paraId="5C74D9CE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709B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Voucher Status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6D561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</w:tbl>
    <w:p w14:paraId="09D49F83" w14:textId="77777777" w:rsidR="005D16C2" w:rsidRPr="00547A51" w:rsidRDefault="005D16C2" w:rsidP="001970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818BE" w14:textId="77777777" w:rsidR="005D16C2" w:rsidRPr="001A559A" w:rsidRDefault="005D16C2" w:rsidP="0019708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559A">
        <w:rPr>
          <w:rFonts w:ascii="Times New Roman" w:hAnsi="Times New Roman" w:cs="Times New Roman"/>
          <w:b/>
          <w:bCs/>
          <w:sz w:val="28"/>
          <w:szCs w:val="28"/>
        </w:rPr>
        <w:t>Manager</w:t>
      </w:r>
    </w:p>
    <w:p w14:paraId="14D9F4B0" w14:textId="77777777" w:rsidR="005D16C2" w:rsidRPr="00547A51" w:rsidRDefault="005D16C2" w:rsidP="0019708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7A51">
        <w:rPr>
          <w:rFonts w:ascii="Times New Roman" w:hAnsi="Times New Roman" w:cs="Times New Roman"/>
          <w:sz w:val="24"/>
          <w:szCs w:val="24"/>
        </w:rPr>
        <w:t xml:space="preserve">As the manager of Coffee Vibes, the manager can </w:t>
      </w:r>
      <w:r w:rsidRPr="001A559A">
        <w:rPr>
          <w:rFonts w:ascii="Times New Roman" w:hAnsi="Times New Roman" w:cs="Times New Roman"/>
          <w:b/>
          <w:bCs/>
          <w:sz w:val="24"/>
          <w:szCs w:val="24"/>
        </w:rPr>
        <w:t>view all recorded transaction header in the databas</w:t>
      </w:r>
      <w:r w:rsidRPr="00547A51">
        <w:rPr>
          <w:rFonts w:ascii="Times New Roman" w:hAnsi="Times New Roman" w:cs="Times New Roman"/>
          <w:sz w:val="24"/>
          <w:szCs w:val="24"/>
        </w:rPr>
        <w:t xml:space="preserve">e. The manager can also </w:t>
      </w:r>
      <w:r w:rsidRPr="001A559A">
        <w:rPr>
          <w:rFonts w:ascii="Times New Roman" w:hAnsi="Times New Roman" w:cs="Times New Roman"/>
          <w:b/>
          <w:bCs/>
          <w:sz w:val="24"/>
          <w:szCs w:val="24"/>
        </w:rPr>
        <w:t>view the transaction details</w:t>
      </w:r>
      <w:r w:rsidRPr="00547A51">
        <w:rPr>
          <w:rFonts w:ascii="Times New Roman" w:hAnsi="Times New Roman" w:cs="Times New Roman"/>
          <w:sz w:val="24"/>
          <w:szCs w:val="24"/>
        </w:rPr>
        <w:t xml:space="preserve"> that contain list of products that was added along with the transaction header when checking out. To view the transaction detail the manager can </w:t>
      </w:r>
      <w:r w:rsidRPr="00A2430B">
        <w:rPr>
          <w:rFonts w:ascii="Times New Roman" w:hAnsi="Times New Roman" w:cs="Times New Roman"/>
          <w:b/>
          <w:bCs/>
          <w:sz w:val="24"/>
          <w:szCs w:val="24"/>
        </w:rPr>
        <w:t>click transaction header cell</w:t>
      </w:r>
      <w:r w:rsidRPr="00547A51">
        <w:rPr>
          <w:rFonts w:ascii="Times New Roman" w:hAnsi="Times New Roman" w:cs="Times New Roman"/>
          <w:sz w:val="24"/>
          <w:szCs w:val="24"/>
        </w:rPr>
        <w:t xml:space="preserve"> and the system will then show all transaction details product in the transaction header. Other than viewing transaction, the manager can also </w:t>
      </w:r>
      <w:r w:rsidRPr="001A559A">
        <w:rPr>
          <w:rFonts w:ascii="Times New Roman" w:hAnsi="Times New Roman" w:cs="Times New Roman"/>
          <w:b/>
          <w:bCs/>
          <w:sz w:val="24"/>
          <w:szCs w:val="24"/>
        </w:rPr>
        <w:t>view and fire employee</w:t>
      </w:r>
      <w:r w:rsidRPr="00547A51">
        <w:rPr>
          <w:rFonts w:ascii="Times New Roman" w:hAnsi="Times New Roman" w:cs="Times New Roman"/>
          <w:sz w:val="24"/>
          <w:szCs w:val="24"/>
        </w:rPr>
        <w:t xml:space="preserve"> that is stored in the database. </w:t>
      </w:r>
    </w:p>
    <w:tbl>
      <w:tblPr>
        <w:tblStyle w:val="TableGrid"/>
        <w:tblW w:w="9473" w:type="dxa"/>
        <w:tblInd w:w="445" w:type="dxa"/>
        <w:tblLook w:val="04A0" w:firstRow="1" w:lastRow="0" w:firstColumn="1" w:lastColumn="0" w:noHBand="0" w:noVBand="1"/>
      </w:tblPr>
      <w:tblGrid>
        <w:gridCol w:w="4508"/>
        <w:gridCol w:w="4965"/>
      </w:tblGrid>
      <w:tr w:rsidR="005D16C2" w:rsidRPr="00547A51" w14:paraId="16D65DE7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88CB83E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Header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984CDC2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Validation</w:t>
            </w:r>
          </w:p>
        </w:tc>
      </w:tr>
      <w:tr w:rsidR="005D16C2" w:rsidRPr="00547A51" w14:paraId="62C15D41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12E7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AF34D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4EC47A1C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unique</w:t>
            </w:r>
          </w:p>
          <w:p w14:paraId="628D534B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 xml:space="preserve">Cannot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</w:p>
        </w:tc>
      </w:tr>
      <w:tr w:rsidR="005D16C2" w:rsidRPr="00547A51" w14:paraId="4C98F661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36DDE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Purchase Date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9CA9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  <w:tr w:rsidR="005D16C2" w:rsidRPr="00547A51" w14:paraId="206C0F39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0D22A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Voucher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5074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1E4A38A7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</w:tc>
      </w:tr>
      <w:tr w:rsidR="005D16C2" w:rsidRPr="00547A51" w14:paraId="4DDA8FB0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0CC28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Total Price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FB31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16554691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  <w:p w14:paraId="6080F241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 xml:space="preserve">Cannot be less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5D16C2" w:rsidRPr="00547A51" w14:paraId="25D3E965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383D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List Transaction Item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6C2D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</w:tbl>
    <w:p w14:paraId="1821C0C6" w14:textId="1C042591" w:rsidR="00A92E9C" w:rsidRDefault="00A92E9C" w:rsidP="00197081">
      <w:pPr>
        <w:spacing w:line="360" w:lineRule="auto"/>
        <w:jc w:val="both"/>
      </w:pPr>
    </w:p>
    <w:p w14:paraId="6621F2A2" w14:textId="3F660B37" w:rsidR="001D3BCE" w:rsidRDefault="001D3BCE" w:rsidP="00197081">
      <w:pPr>
        <w:spacing w:line="360" w:lineRule="auto"/>
        <w:jc w:val="both"/>
      </w:pPr>
    </w:p>
    <w:p w14:paraId="48C91911" w14:textId="65D38414" w:rsidR="001D3BCE" w:rsidRDefault="001D3BCE" w:rsidP="00197081">
      <w:pPr>
        <w:spacing w:line="360" w:lineRule="auto"/>
        <w:jc w:val="both"/>
      </w:pPr>
    </w:p>
    <w:p w14:paraId="7E7EEA79" w14:textId="65F623C8" w:rsidR="001D3BCE" w:rsidRDefault="001D3BCE" w:rsidP="00197081">
      <w:pPr>
        <w:spacing w:line="360" w:lineRule="auto"/>
        <w:jc w:val="both"/>
      </w:pPr>
    </w:p>
    <w:p w14:paraId="2EC7AB5D" w14:textId="77777777" w:rsidR="001D3BCE" w:rsidRPr="00547A51" w:rsidRDefault="001D3BCE" w:rsidP="00197081">
      <w:pPr>
        <w:spacing w:line="360" w:lineRule="auto"/>
        <w:jc w:val="both"/>
      </w:pPr>
    </w:p>
    <w:tbl>
      <w:tblPr>
        <w:tblStyle w:val="TableGrid"/>
        <w:tblW w:w="9473" w:type="dxa"/>
        <w:tblInd w:w="445" w:type="dxa"/>
        <w:tblLook w:val="04A0" w:firstRow="1" w:lastRow="0" w:firstColumn="1" w:lastColumn="0" w:noHBand="0" w:noVBand="1"/>
      </w:tblPr>
      <w:tblGrid>
        <w:gridCol w:w="4508"/>
        <w:gridCol w:w="4965"/>
      </w:tblGrid>
      <w:tr w:rsidR="005D16C2" w:rsidRPr="00547A51" w14:paraId="350A8FB8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47A655D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lastRenderedPageBreak/>
              <w:t>Transaction Detail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68F5DB4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Validation</w:t>
            </w:r>
          </w:p>
        </w:tc>
      </w:tr>
      <w:tr w:rsidR="005D16C2" w:rsidRPr="00547A51" w14:paraId="0B490F0B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84AB3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6B276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Foreign key to Transaction Header ID</w:t>
            </w:r>
          </w:p>
        </w:tc>
      </w:tr>
      <w:tr w:rsidR="005D16C2" w:rsidRPr="00547A51" w14:paraId="208D13D4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2D8FD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Detail Product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1A09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6382809E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</w:tc>
      </w:tr>
      <w:tr w:rsidR="005D16C2" w:rsidRPr="00547A51" w14:paraId="7CCE5CC2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6B1B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Transaction Detail Quantity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C266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23F1A9DC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  <w:p w14:paraId="090E187E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less than zero</w:t>
            </w:r>
          </w:p>
        </w:tc>
      </w:tr>
    </w:tbl>
    <w:p w14:paraId="13C96728" w14:textId="77777777" w:rsidR="005D16C2" w:rsidRPr="00547A51" w:rsidRDefault="005D16C2" w:rsidP="001970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71391" w14:textId="77777777" w:rsidR="005D16C2" w:rsidRPr="001A559A" w:rsidRDefault="005D16C2" w:rsidP="0019708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559A">
        <w:rPr>
          <w:rFonts w:ascii="Times New Roman" w:hAnsi="Times New Roman" w:cs="Times New Roman"/>
          <w:b/>
          <w:bCs/>
          <w:sz w:val="28"/>
          <w:szCs w:val="28"/>
        </w:rPr>
        <w:t>Human Resource Department</w:t>
      </w:r>
    </w:p>
    <w:p w14:paraId="490677B1" w14:textId="77777777" w:rsidR="005D16C2" w:rsidRPr="00547A51" w:rsidRDefault="005D16C2" w:rsidP="00197081">
      <w:pPr>
        <w:spacing w:line="360" w:lineRule="auto"/>
        <w:ind w:left="426" w:firstLine="720"/>
        <w:jc w:val="both"/>
      </w:pPr>
      <w:r w:rsidRPr="00547A51">
        <w:t xml:space="preserve">Human Resource Employee is responsible to handle all the other employee’s data. They can </w:t>
      </w:r>
      <w:r w:rsidRPr="001A559A">
        <w:rPr>
          <w:b/>
          <w:bCs/>
        </w:rPr>
        <w:t>insert, view, update and delete employee’s data</w:t>
      </w:r>
      <w:r w:rsidRPr="00547A51">
        <w:t xml:space="preserve"> that is stored in the database. </w:t>
      </w:r>
    </w:p>
    <w:tbl>
      <w:tblPr>
        <w:tblStyle w:val="TableGrid"/>
        <w:tblW w:w="9473" w:type="dxa"/>
        <w:tblInd w:w="445" w:type="dxa"/>
        <w:tblLook w:val="04A0" w:firstRow="1" w:lastRow="0" w:firstColumn="1" w:lastColumn="0" w:noHBand="0" w:noVBand="1"/>
      </w:tblPr>
      <w:tblGrid>
        <w:gridCol w:w="4508"/>
        <w:gridCol w:w="4965"/>
      </w:tblGrid>
      <w:tr w:rsidR="005D16C2" w:rsidRPr="00547A51" w14:paraId="2964CAD7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82AAF39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90E317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Validation</w:t>
            </w:r>
          </w:p>
        </w:tc>
      </w:tr>
      <w:tr w:rsidR="005D16C2" w:rsidRPr="00547A51" w14:paraId="49769828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59A6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Employee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E9FB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68421042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unique</w:t>
            </w:r>
          </w:p>
        </w:tc>
      </w:tr>
      <w:tr w:rsidR="005D16C2" w:rsidRPr="00547A51" w14:paraId="1A814640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80AC0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Employee Position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47E2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5AAF84AA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Position ID must be exist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5D16C2" w:rsidRPr="00547A51" w14:paraId="4E608603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CC94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Employee Name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46F9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  <w:tr w:rsidR="005D16C2" w:rsidRPr="00547A51" w14:paraId="46F3239C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20CD6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Employee Status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4F3A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  <w:tr w:rsidR="005D16C2" w:rsidRPr="00547A51" w14:paraId="03B87956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F2B5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</w:t>
            </w:r>
            <w:r>
              <w:t>e</w:t>
            </w:r>
            <w:r w:rsidRPr="00547A51">
              <w:t xml:space="preserve"> Salary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FE32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2EB48222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numeric</w:t>
            </w:r>
          </w:p>
          <w:p w14:paraId="5DF10E25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 xml:space="preserve">Cannot lower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5D16C2" w:rsidRPr="00547A51" w14:paraId="2FAFBEBC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38E31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Employee Username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BF40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  <w:tr w:rsidR="005D16C2" w:rsidRPr="00547A51" w14:paraId="594E0E42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CE4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Employee Password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2B19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</w:tbl>
    <w:p w14:paraId="2285F251" w14:textId="77777777" w:rsidR="005D16C2" w:rsidRPr="00547A51" w:rsidRDefault="005D16C2" w:rsidP="00197081">
      <w:pPr>
        <w:spacing w:line="360" w:lineRule="auto"/>
        <w:jc w:val="both"/>
      </w:pPr>
    </w:p>
    <w:tbl>
      <w:tblPr>
        <w:tblStyle w:val="TableGrid"/>
        <w:tblW w:w="9473" w:type="dxa"/>
        <w:tblInd w:w="445" w:type="dxa"/>
        <w:tblLook w:val="04A0" w:firstRow="1" w:lastRow="0" w:firstColumn="1" w:lastColumn="0" w:noHBand="0" w:noVBand="1"/>
      </w:tblPr>
      <w:tblGrid>
        <w:gridCol w:w="4508"/>
        <w:gridCol w:w="4965"/>
      </w:tblGrid>
      <w:tr w:rsidR="005D16C2" w:rsidRPr="00547A51" w14:paraId="6E4D25A4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7ADCCF8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Position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19CFAC5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Validation</w:t>
            </w:r>
          </w:p>
        </w:tc>
      </w:tr>
      <w:tr w:rsidR="005D16C2" w:rsidRPr="00547A51" w14:paraId="3ADCD190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9E8C2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Position ID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2EC6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  <w:p w14:paraId="5F3622AB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Must be unique</w:t>
            </w:r>
          </w:p>
        </w:tc>
      </w:tr>
      <w:tr w:rsidR="005D16C2" w:rsidRPr="00547A51" w14:paraId="544D88EA" w14:textId="77777777" w:rsidTr="00BA498D">
        <w:trPr>
          <w:trHeight w:val="39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05A2D" w14:textId="77777777" w:rsidR="005D16C2" w:rsidRPr="00547A51" w:rsidRDefault="005D16C2" w:rsidP="00197081">
            <w:pPr>
              <w:spacing w:line="360" w:lineRule="auto"/>
              <w:jc w:val="both"/>
            </w:pPr>
            <w:r w:rsidRPr="00547A51">
              <w:t>Position Name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5A85" w14:textId="77777777" w:rsidR="005D16C2" w:rsidRPr="00547A51" w:rsidRDefault="005D16C2" w:rsidP="00197081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A51">
              <w:rPr>
                <w:rFonts w:ascii="Times New Roman" w:hAnsi="Times New Roman" w:cs="Times New Roman"/>
                <w:sz w:val="24"/>
                <w:szCs w:val="24"/>
              </w:rPr>
              <w:t>Cannot be empty</w:t>
            </w:r>
          </w:p>
        </w:tc>
      </w:tr>
    </w:tbl>
    <w:p w14:paraId="3D8A68BA" w14:textId="77E168BF" w:rsidR="005D16C2" w:rsidRPr="00547A51" w:rsidRDefault="005D16C2" w:rsidP="00197081">
      <w:pPr>
        <w:spacing w:before="240" w:line="360" w:lineRule="auto"/>
        <w:ind w:firstLine="720"/>
        <w:jc w:val="both"/>
      </w:pPr>
      <w:r>
        <w:t>As a system analyst, t</w:t>
      </w:r>
      <w:r w:rsidRPr="00547A51">
        <w:t>o help you design the program Cha provide</w:t>
      </w:r>
      <w:r>
        <w:t xml:space="preserve">s </w:t>
      </w:r>
      <w:r w:rsidRPr="00547A51">
        <w:t>you with the design of the program based on the requirement and the business flow above. You can open “</w:t>
      </w:r>
      <w:r w:rsidR="006D25C1">
        <w:rPr>
          <w:b/>
          <w:bCs/>
        </w:rPr>
        <w:t>ProjectOOAD.vpp</w:t>
      </w:r>
      <w:r w:rsidRPr="00547A51">
        <w:t>”</w:t>
      </w:r>
      <w:r w:rsidR="00577BA4">
        <w:t xml:space="preserve"> provided</w:t>
      </w:r>
      <w:r w:rsidRPr="00547A51">
        <w:t xml:space="preserve"> to view the diagram.</w:t>
      </w:r>
    </w:p>
    <w:p w14:paraId="1849E88E" w14:textId="77777777" w:rsidR="00AE58F6" w:rsidRDefault="00AE58F6" w:rsidP="00197081">
      <w:pPr>
        <w:spacing w:line="360" w:lineRule="auto"/>
        <w:ind w:firstLine="720"/>
        <w:jc w:val="both"/>
      </w:pPr>
    </w:p>
    <w:p w14:paraId="1BD19654" w14:textId="2DEDD67B" w:rsidR="005D16C2" w:rsidRPr="00547A51" w:rsidRDefault="005D16C2" w:rsidP="00197081">
      <w:pPr>
        <w:spacing w:line="360" w:lineRule="auto"/>
        <w:ind w:firstLine="720"/>
        <w:jc w:val="both"/>
      </w:pPr>
      <w:r w:rsidRPr="00547A51">
        <w:lastRenderedPageBreak/>
        <w:t>As a programmer, Cha wants you to develop the application with the following requirement:</w:t>
      </w:r>
    </w:p>
    <w:p w14:paraId="5280DD0C" w14:textId="77777777" w:rsidR="005D16C2" w:rsidRPr="009A1951" w:rsidRDefault="005D16C2" w:rsidP="0019708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 xml:space="preserve">The application must be build using Java-based Programming with </w:t>
      </w:r>
      <w:r w:rsidRPr="009A1951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9A1951">
        <w:rPr>
          <w:rFonts w:ascii="Times New Roman" w:hAnsi="Times New Roman" w:cs="Times New Roman"/>
          <w:sz w:val="24"/>
          <w:szCs w:val="24"/>
        </w:rPr>
        <w:t xml:space="preserve"> (</w:t>
      </w:r>
      <w:r w:rsidRPr="009A1951">
        <w:rPr>
          <w:rFonts w:ascii="Times New Roman" w:hAnsi="Times New Roman" w:cs="Times New Roman"/>
          <w:b/>
          <w:bCs/>
          <w:sz w:val="24"/>
          <w:szCs w:val="24"/>
        </w:rPr>
        <w:t>Model View Controller</w:t>
      </w:r>
      <w:r w:rsidRPr="009A1951">
        <w:rPr>
          <w:rFonts w:ascii="Times New Roman" w:hAnsi="Times New Roman" w:cs="Times New Roman"/>
          <w:sz w:val="24"/>
          <w:szCs w:val="24"/>
        </w:rPr>
        <w:t>) architecture for a better development process</w:t>
      </w:r>
    </w:p>
    <w:p w14:paraId="34ACFF9C" w14:textId="77777777" w:rsidR="005D16C2" w:rsidRPr="009A1951" w:rsidRDefault="005D16C2" w:rsidP="0019708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Model</w:t>
      </w:r>
    </w:p>
    <w:p w14:paraId="6BD6CCE0" w14:textId="77777777" w:rsidR="005D16C2" w:rsidRPr="009A1951" w:rsidRDefault="005D16C2" w:rsidP="00197081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The model layer is responsible for </w:t>
      </w:r>
      <w:r w:rsidRPr="009A1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representing concepts</w:t>
      </w: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 in the business or information about the business situation. Besides that, model layer also responsible for </w:t>
      </w:r>
      <w:r w:rsidRPr="009A1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giving access to the database</w:t>
      </w: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 via its public interfaces to acquiring and manipulating references to pre-existing domain objects. </w:t>
      </w:r>
    </w:p>
    <w:p w14:paraId="2A7E98F9" w14:textId="77777777" w:rsidR="005D16C2" w:rsidRPr="009A1951" w:rsidRDefault="005D16C2" w:rsidP="00197081">
      <w:pPr>
        <w:pStyle w:val="ListParagraph"/>
        <w:numPr>
          <w:ilvl w:val="0"/>
          <w:numId w:val="18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View</w:t>
      </w:r>
    </w:p>
    <w:p w14:paraId="55BF5C00" w14:textId="77777777" w:rsidR="005D16C2" w:rsidRPr="009A1951" w:rsidRDefault="005D16C2" w:rsidP="00197081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View layer, or Presentation Layer, is responsible for showing information to the user and interpreting the user's commands. This layer is the home for </w:t>
      </w:r>
      <w:r w:rsidRPr="009A1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 user interfaces</w:t>
      </w: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 in the project.</w:t>
      </w:r>
    </w:p>
    <w:p w14:paraId="29395A25" w14:textId="77777777" w:rsidR="005D16C2" w:rsidRPr="009A1951" w:rsidRDefault="005D16C2" w:rsidP="0019708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Controller</w:t>
      </w:r>
    </w:p>
    <w:p w14:paraId="289E4568" w14:textId="03B832D6" w:rsidR="005D16C2" w:rsidRPr="00B451BF" w:rsidRDefault="005D16C2" w:rsidP="00197081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This layer is responsible to </w:t>
      </w:r>
      <w:r w:rsidRPr="009A1951">
        <w:rPr>
          <w:rFonts w:ascii="Times New Roman" w:hAnsi="Times New Roman" w:cs="Times New Roman"/>
          <w:b/>
          <w:color w:val="000000"/>
          <w:sz w:val="24"/>
          <w:szCs w:val="24"/>
        </w:rPr>
        <w:t>validate</w:t>
      </w: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 all input from the view layer and </w:t>
      </w:r>
      <w:r w:rsidRPr="009A19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 business logics</w:t>
      </w:r>
      <w:r w:rsidRPr="009A1951">
        <w:rPr>
          <w:rFonts w:ascii="Times New Roman" w:hAnsi="Times New Roman" w:cs="Times New Roman"/>
          <w:color w:val="000000"/>
          <w:sz w:val="24"/>
          <w:szCs w:val="24"/>
        </w:rPr>
        <w:t xml:space="preserve"> are implemented in the controller layer. It also responsible for </w:t>
      </w:r>
      <w:r w:rsidRPr="009A1951">
        <w:rPr>
          <w:rFonts w:ascii="Times New Roman" w:hAnsi="Times New Roman" w:cs="Times New Roman"/>
          <w:b/>
          <w:color w:val="000000"/>
          <w:sz w:val="24"/>
          <w:szCs w:val="24"/>
        </w:rPr>
        <w:t>delegating request</w:t>
      </w:r>
      <w:r w:rsidRPr="009A1951">
        <w:rPr>
          <w:rFonts w:ascii="Times New Roman" w:hAnsi="Times New Roman" w:cs="Times New Roman"/>
          <w:color w:val="000000"/>
          <w:sz w:val="24"/>
          <w:szCs w:val="24"/>
        </w:rPr>
        <w:t>s from the user to the lower layer for further processing.</w:t>
      </w:r>
    </w:p>
    <w:p w14:paraId="5AD970A9" w14:textId="77777777" w:rsidR="005D16C2" w:rsidRPr="009A1951" w:rsidRDefault="005D16C2" w:rsidP="0019708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 xml:space="preserve">The database must be using </w:t>
      </w:r>
      <w:r w:rsidRPr="009A1951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62C3E0FA" w14:textId="77777777" w:rsidR="005D16C2" w:rsidRPr="009A1951" w:rsidRDefault="005D16C2" w:rsidP="0019708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 xml:space="preserve">The application must have an </w:t>
      </w:r>
      <w:r w:rsidRPr="009A1951">
        <w:rPr>
          <w:rFonts w:ascii="Times New Roman" w:hAnsi="Times New Roman" w:cs="Times New Roman"/>
          <w:b/>
          <w:bCs/>
          <w:sz w:val="24"/>
          <w:szCs w:val="24"/>
        </w:rPr>
        <w:t>authenticated user based on position</w:t>
      </w:r>
    </w:p>
    <w:p w14:paraId="0F9AD201" w14:textId="77777777" w:rsidR="005D16C2" w:rsidRPr="009A1951" w:rsidRDefault="005D16C2" w:rsidP="0019708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The application must minimalize human error with great user experiences</w:t>
      </w:r>
    </w:p>
    <w:p w14:paraId="41773B84" w14:textId="77777777" w:rsidR="005D16C2" w:rsidRPr="009A1951" w:rsidRDefault="005D16C2" w:rsidP="0019708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The application must be made based on the analysis diagram that provided by Cha, but you may add additional components in the system based on your assumption</w:t>
      </w:r>
    </w:p>
    <w:p w14:paraId="163317EA" w14:textId="77777777" w:rsidR="005D16C2" w:rsidRPr="009A1951" w:rsidRDefault="005D16C2" w:rsidP="0019708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Documentation for the application:</w:t>
      </w:r>
    </w:p>
    <w:p w14:paraId="41292122" w14:textId="77777777" w:rsidR="005D16C2" w:rsidRPr="009A1951" w:rsidRDefault="005D16C2" w:rsidP="0019708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The guide for using the application</w:t>
      </w:r>
    </w:p>
    <w:p w14:paraId="61E8E6DF" w14:textId="77777777" w:rsidR="005D16C2" w:rsidRPr="009A1951" w:rsidRDefault="005D16C2" w:rsidP="0019708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51">
        <w:rPr>
          <w:rFonts w:ascii="Times New Roman" w:hAnsi="Times New Roman" w:cs="Times New Roman"/>
          <w:sz w:val="24"/>
          <w:szCs w:val="24"/>
        </w:rPr>
        <w:t>Any additional assumption that you make to develop the program</w:t>
      </w:r>
    </w:p>
    <w:p w14:paraId="49E09ACF" w14:textId="77777777" w:rsidR="00570ECE" w:rsidRPr="00A32343" w:rsidRDefault="00570ECE" w:rsidP="00197081">
      <w:pPr>
        <w:jc w:val="both"/>
      </w:pPr>
    </w:p>
    <w:sectPr w:rsidR="00570ECE" w:rsidRPr="00A32343" w:rsidSect="00DF2179">
      <w:footerReference w:type="default" r:id="rId9"/>
      <w:headerReference w:type="first" r:id="rId10"/>
      <w:footerReference w:type="first" r:id="rId1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63DF5" w14:textId="77777777" w:rsidR="00201A33" w:rsidRDefault="00201A33" w:rsidP="00273E4A">
      <w:r>
        <w:separator/>
      </w:r>
    </w:p>
  </w:endnote>
  <w:endnote w:type="continuationSeparator" w:id="0">
    <w:p w14:paraId="569C155D" w14:textId="77777777" w:rsidR="00201A33" w:rsidRDefault="00201A3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2AD0" w14:textId="77777777" w:rsidR="00201A33" w:rsidRDefault="00201A33" w:rsidP="00273E4A">
      <w:r>
        <w:separator/>
      </w:r>
    </w:p>
  </w:footnote>
  <w:footnote w:type="continuationSeparator" w:id="0">
    <w:p w14:paraId="12561FDD" w14:textId="77777777" w:rsidR="00201A33" w:rsidRDefault="00201A3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0CC09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E6E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C01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81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CC3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7E0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27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2C5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C7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D7FEA7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3670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F2F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A9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472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18E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D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07C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E03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9D584B"/>
    <w:multiLevelType w:val="hybridMultilevel"/>
    <w:tmpl w:val="9B081E28"/>
    <w:lvl w:ilvl="0" w:tplc="6764C0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A62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80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4B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E14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585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67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89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647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1460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C823BF"/>
    <w:multiLevelType w:val="hybridMultilevel"/>
    <w:tmpl w:val="06DA52D8"/>
    <w:lvl w:ilvl="0" w:tplc="05DE66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EC2D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D495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6EC8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66BBB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50D7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E29D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EEE58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740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924F1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B5407"/>
    <w:multiLevelType w:val="hybridMultilevel"/>
    <w:tmpl w:val="757217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7"/>
  </w:num>
  <w:num w:numId="5">
    <w:abstractNumId w:val="14"/>
  </w:num>
  <w:num w:numId="6">
    <w:abstractNumId w:val="10"/>
  </w:num>
  <w:num w:numId="7">
    <w:abstractNumId w:val="15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8"/>
  </w:num>
  <w:num w:numId="1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"/>
  </w:num>
  <w:num w:numId="17">
    <w:abstractNumId w:val="12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43183"/>
    <w:rsid w:val="00051154"/>
    <w:rsid w:val="00072DE7"/>
    <w:rsid w:val="000732DF"/>
    <w:rsid w:val="000818D6"/>
    <w:rsid w:val="000A0C90"/>
    <w:rsid w:val="000A23D8"/>
    <w:rsid w:val="000A3F41"/>
    <w:rsid w:val="000B69D0"/>
    <w:rsid w:val="000C2191"/>
    <w:rsid w:val="000C3015"/>
    <w:rsid w:val="000C49C6"/>
    <w:rsid w:val="000D7556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1EA7"/>
    <w:rsid w:val="0015698F"/>
    <w:rsid w:val="00183F26"/>
    <w:rsid w:val="001955A6"/>
    <w:rsid w:val="00197081"/>
    <w:rsid w:val="001A300E"/>
    <w:rsid w:val="001B3A2E"/>
    <w:rsid w:val="001D3BCE"/>
    <w:rsid w:val="001D4810"/>
    <w:rsid w:val="001E4042"/>
    <w:rsid w:val="001E637E"/>
    <w:rsid w:val="001E7ABE"/>
    <w:rsid w:val="001F64B6"/>
    <w:rsid w:val="00201A33"/>
    <w:rsid w:val="0021781E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074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55EA2"/>
    <w:rsid w:val="0036420F"/>
    <w:rsid w:val="0036669F"/>
    <w:rsid w:val="00366844"/>
    <w:rsid w:val="0037553B"/>
    <w:rsid w:val="0038376D"/>
    <w:rsid w:val="00384C7B"/>
    <w:rsid w:val="00387479"/>
    <w:rsid w:val="00387D06"/>
    <w:rsid w:val="00395645"/>
    <w:rsid w:val="003A1788"/>
    <w:rsid w:val="003B1D05"/>
    <w:rsid w:val="003B27CC"/>
    <w:rsid w:val="003B5F77"/>
    <w:rsid w:val="003C07AD"/>
    <w:rsid w:val="003C0A29"/>
    <w:rsid w:val="003C1CE6"/>
    <w:rsid w:val="003D60B5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52B4"/>
    <w:rsid w:val="00520E03"/>
    <w:rsid w:val="005314B7"/>
    <w:rsid w:val="00535DA7"/>
    <w:rsid w:val="005447D7"/>
    <w:rsid w:val="0055410B"/>
    <w:rsid w:val="00556E41"/>
    <w:rsid w:val="00570ECE"/>
    <w:rsid w:val="00571B72"/>
    <w:rsid w:val="00573161"/>
    <w:rsid w:val="005770BD"/>
    <w:rsid w:val="00577BA4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16C2"/>
    <w:rsid w:val="005F47E6"/>
    <w:rsid w:val="005F794B"/>
    <w:rsid w:val="0060201C"/>
    <w:rsid w:val="0060486C"/>
    <w:rsid w:val="00635EE5"/>
    <w:rsid w:val="00643F75"/>
    <w:rsid w:val="00651A75"/>
    <w:rsid w:val="00664137"/>
    <w:rsid w:val="0067443D"/>
    <w:rsid w:val="006D25C1"/>
    <w:rsid w:val="006D36BC"/>
    <w:rsid w:val="006F4D80"/>
    <w:rsid w:val="00701ECA"/>
    <w:rsid w:val="00720962"/>
    <w:rsid w:val="0072245D"/>
    <w:rsid w:val="00727864"/>
    <w:rsid w:val="00737595"/>
    <w:rsid w:val="00767957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1E69"/>
    <w:rsid w:val="0090372F"/>
    <w:rsid w:val="00914760"/>
    <w:rsid w:val="009160BD"/>
    <w:rsid w:val="00932B6E"/>
    <w:rsid w:val="0093677F"/>
    <w:rsid w:val="00937B93"/>
    <w:rsid w:val="0094060B"/>
    <w:rsid w:val="00944ADA"/>
    <w:rsid w:val="009568C5"/>
    <w:rsid w:val="00961A2D"/>
    <w:rsid w:val="0097243E"/>
    <w:rsid w:val="00973849"/>
    <w:rsid w:val="009832E4"/>
    <w:rsid w:val="009A2464"/>
    <w:rsid w:val="009A3737"/>
    <w:rsid w:val="009B1F77"/>
    <w:rsid w:val="009C35CB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03CF"/>
    <w:rsid w:val="00A92E9C"/>
    <w:rsid w:val="00A933D3"/>
    <w:rsid w:val="00AA1407"/>
    <w:rsid w:val="00AB0E0A"/>
    <w:rsid w:val="00AB42BB"/>
    <w:rsid w:val="00AC0C63"/>
    <w:rsid w:val="00AC49EF"/>
    <w:rsid w:val="00AC5D98"/>
    <w:rsid w:val="00AD0B16"/>
    <w:rsid w:val="00AD2114"/>
    <w:rsid w:val="00AD7B46"/>
    <w:rsid w:val="00AE1AE9"/>
    <w:rsid w:val="00AE39D8"/>
    <w:rsid w:val="00AE548F"/>
    <w:rsid w:val="00AE58F6"/>
    <w:rsid w:val="00AE661D"/>
    <w:rsid w:val="00AF264E"/>
    <w:rsid w:val="00AF338E"/>
    <w:rsid w:val="00B04C4C"/>
    <w:rsid w:val="00B17AD5"/>
    <w:rsid w:val="00B212C7"/>
    <w:rsid w:val="00B25A20"/>
    <w:rsid w:val="00B2627D"/>
    <w:rsid w:val="00B36643"/>
    <w:rsid w:val="00B440FB"/>
    <w:rsid w:val="00B451BF"/>
    <w:rsid w:val="00B4674F"/>
    <w:rsid w:val="00B517FB"/>
    <w:rsid w:val="00B6522D"/>
    <w:rsid w:val="00B67595"/>
    <w:rsid w:val="00B7140C"/>
    <w:rsid w:val="00B81979"/>
    <w:rsid w:val="00B948DA"/>
    <w:rsid w:val="00B9609E"/>
    <w:rsid w:val="00BB09A4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1F4D"/>
    <w:rsid w:val="00CD64BC"/>
    <w:rsid w:val="00CF11B0"/>
    <w:rsid w:val="00D22C95"/>
    <w:rsid w:val="00D30822"/>
    <w:rsid w:val="00D30BA0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177F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E6D92"/>
    <w:rsid w:val="00EE7641"/>
    <w:rsid w:val="00EF17AC"/>
    <w:rsid w:val="00F06125"/>
    <w:rsid w:val="00F22A92"/>
    <w:rsid w:val="00F2595B"/>
    <w:rsid w:val="00F36E33"/>
    <w:rsid w:val="00F53807"/>
    <w:rsid w:val="00F712CE"/>
    <w:rsid w:val="00F80742"/>
    <w:rsid w:val="00F955DA"/>
    <w:rsid w:val="00FA2610"/>
    <w:rsid w:val="00FA41A2"/>
    <w:rsid w:val="00FB0785"/>
    <w:rsid w:val="00FC245F"/>
    <w:rsid w:val="00FE32D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D16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character" w:customStyle="1" w:styleId="ListParagraphChar">
    <w:name w:val="List Paragraph Char"/>
    <w:link w:val="ListParagraph"/>
    <w:uiPriority w:val="34"/>
    <w:locked/>
    <w:rsid w:val="005D16C2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13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45</cp:revision>
  <dcterms:created xsi:type="dcterms:W3CDTF">2021-01-26T04:47:00Z</dcterms:created>
  <dcterms:modified xsi:type="dcterms:W3CDTF">2021-11-05T08:41:00Z</dcterms:modified>
</cp:coreProperties>
</file>